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27" w:rsidRPr="00334B8B" w:rsidRDefault="00BC312D" w:rsidP="000D6341">
      <w:pPr>
        <w:spacing w:before="120" w:after="240" w:line="360" w:lineRule="auto"/>
        <w:jc w:val="center"/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</w:pPr>
      <w:r w:rsidRPr="00334B8B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>Attenzione: non è poss</w:t>
      </w:r>
      <w:r w:rsidR="00A64627" w:rsidRPr="00334B8B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 xml:space="preserve">ibile visualizzare il documento. </w:t>
      </w:r>
    </w:p>
    <w:p w:rsidR="009E1268" w:rsidRPr="00334B8B" w:rsidRDefault="00A64627" w:rsidP="000D6341">
      <w:pPr>
        <w:spacing w:before="120" w:after="240" w:line="360" w:lineRule="auto"/>
        <w:jc w:val="center"/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</w:pPr>
      <w:r w:rsidRPr="00334B8B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>L’utente non possiede</w:t>
      </w:r>
      <w:r w:rsidR="00AA55BE" w:rsidRPr="00334B8B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 xml:space="preserve"> i</w:t>
      </w:r>
      <w:r w:rsidR="000D6341" w:rsidRPr="00334B8B">
        <w:rPr>
          <w:rFonts w:ascii="Times New Roman" w:hAnsi="Times New Roman" w:cs="Times New Roman"/>
          <w:noProof/>
          <w:spacing w:val="6"/>
          <w:sz w:val="40"/>
          <w:szCs w:val="40"/>
          <w:lang w:val="it-IT"/>
        </w:rPr>
        <w:t xml:space="preserve"> diritti necessari alla visualizzazione.</w:t>
      </w:r>
    </w:p>
    <w:p w:rsidR="009E1268" w:rsidRPr="00BC312D" w:rsidRDefault="009E1268" w:rsidP="009E1268">
      <w:pPr>
        <w:spacing w:before="120" w:after="240" w:line="360" w:lineRule="auto"/>
        <w:jc w:val="center"/>
        <w:rPr>
          <w:rFonts w:ascii="Century Gothic" w:hAnsi="Century Gothic"/>
          <w:noProof/>
          <w:spacing w:val="6"/>
          <w:sz w:val="36"/>
          <w:szCs w:val="16"/>
          <w:lang w:val="it-IT"/>
        </w:rPr>
      </w:pPr>
      <w:bookmarkStart w:id="0" w:name="_GoBack"/>
      <w:bookmarkEnd w:id="0"/>
    </w:p>
    <w:sectPr w:rsidR="009E1268" w:rsidRPr="00BC31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A8"/>
    <w:rsid w:val="000D6341"/>
    <w:rsid w:val="001C5BA8"/>
    <w:rsid w:val="00334B8B"/>
    <w:rsid w:val="004366E2"/>
    <w:rsid w:val="004D5BF5"/>
    <w:rsid w:val="00600BD2"/>
    <w:rsid w:val="0067539B"/>
    <w:rsid w:val="007158F0"/>
    <w:rsid w:val="009E1268"/>
    <w:rsid w:val="00A64627"/>
    <w:rsid w:val="00AA55BE"/>
    <w:rsid w:val="00BC312D"/>
    <w:rsid w:val="00E31323"/>
    <w:rsid w:val="00EF06E9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8D573-6AD4-4334-B369-D2AF5256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Lazzarotto\AppData\Roaming\Microsoft\Templates\Modello%20Ione%20(vuot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Ione (vuoto).dotx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Lazzarotto</dc:creator>
  <cp:keywords/>
  <cp:lastModifiedBy>Sara Dal Corso</cp:lastModifiedBy>
  <cp:revision>6</cp:revision>
  <cp:lastPrinted>2014-11-18T07:48:00Z</cp:lastPrinted>
  <dcterms:created xsi:type="dcterms:W3CDTF">2018-04-12T07:50:00Z</dcterms:created>
  <dcterms:modified xsi:type="dcterms:W3CDTF">2018-04-17T15:19:00Z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